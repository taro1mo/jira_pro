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8E2C" w14:textId="20E33B70" w:rsidR="003321AF" w:rsidRDefault="009F1095" w:rsidP="009F1095">
      <w:pPr>
        <w:pStyle w:val="a3"/>
        <w:jc w:val="center"/>
      </w:pPr>
      <w:r>
        <w:rPr>
          <w:rFonts w:hint="eastAsia"/>
        </w:rPr>
        <w:t xml:space="preserve">JIRA </w:t>
      </w:r>
      <w:r>
        <w:rPr>
          <w:rFonts w:hint="eastAsia"/>
        </w:rPr>
        <w:t>プロジェクト</w:t>
      </w:r>
    </w:p>
    <w:p w14:paraId="04075C7F" w14:textId="64EEC9E7" w:rsidR="009F1095" w:rsidRPr="009F1095" w:rsidRDefault="009F1095" w:rsidP="009F1095">
      <w:pPr>
        <w:jc w:val="center"/>
        <w:rPr>
          <w:rFonts w:eastAsia="HGｺﾞｼｯｸM" w:hint="eastAsia"/>
        </w:rPr>
      </w:pPr>
      <w:r>
        <w:rPr>
          <w:rFonts w:eastAsia="HGｺﾞｼｯｸM" w:hint="eastAsia"/>
        </w:rPr>
        <w:t>（</w:t>
      </w:r>
      <w:r>
        <w:rPr>
          <w:rFonts w:eastAsia="HGｺﾞｼｯｸM" w:hint="eastAsia"/>
        </w:rPr>
        <w:t>Udemy</w:t>
      </w:r>
      <w:r>
        <w:rPr>
          <w:rFonts w:eastAsia="HGｺﾞｼｯｸM" w:hint="eastAsia"/>
        </w:rPr>
        <w:t>の教材による）</w:t>
      </w:r>
    </w:p>
    <w:p w14:paraId="0B46FA91" w14:textId="254D26DC" w:rsidR="003321AF" w:rsidRPr="00270E17" w:rsidRDefault="009F1095" w:rsidP="009F1095">
      <w:pPr>
        <w:pStyle w:val="1"/>
        <w:rPr>
          <w:rFonts w:hint="eastAsia"/>
        </w:rPr>
      </w:pPr>
      <w:r>
        <w:rPr>
          <w:rFonts w:hint="eastAsia"/>
        </w:rPr>
        <w:t>概要</w:t>
      </w:r>
    </w:p>
    <w:p w14:paraId="0F8789A4" w14:textId="3D56C156" w:rsidR="009F1095" w:rsidRDefault="009F1095" w:rsidP="009F1095">
      <w:pPr>
        <w:rPr>
          <w:rFonts w:ascii="Meiryo UI" w:eastAsia="Meiryo UI" w:hAnsi="Meiryo UI" w:hint="eastAsia"/>
          <w:lang w:val="ja-JP" w:bidi="ja-JP"/>
        </w:rPr>
      </w:pPr>
      <w:r>
        <w:rPr>
          <w:rFonts w:ascii="Meiryo UI" w:eastAsia="Meiryo UI" w:hAnsi="Meiryo UI" w:hint="eastAsia"/>
          <w:lang w:val="ja-JP" w:bidi="ja-JP"/>
        </w:rPr>
        <w:t>主にTypescriptを学ぶために購入。この教材を学習することで</w:t>
      </w:r>
      <w:r>
        <w:rPr>
          <w:rFonts w:ascii="Meiryo UI" w:eastAsia="Meiryo UI" w:hAnsi="Meiryo UI" w:hint="eastAsia"/>
          <w:lang w:val="ja-JP" w:bidi="ja-JP"/>
        </w:rPr>
        <w:t>Typescript</w:t>
      </w:r>
      <w:r>
        <w:rPr>
          <w:rFonts w:ascii="Meiryo UI" w:eastAsia="Meiryo UI" w:hAnsi="Meiryo UI" w:hint="eastAsia"/>
          <w:lang w:val="ja-JP" w:bidi="ja-JP"/>
        </w:rPr>
        <w:t xml:space="preserve"> のほか、DRF、jwtなどの学習が可能。</w:t>
      </w:r>
    </w:p>
    <w:p w14:paraId="7B3CE987" w14:textId="58EB72C5" w:rsidR="009F1095" w:rsidRDefault="009F1095" w:rsidP="00DB4542">
      <w:pPr>
        <w:pStyle w:val="2"/>
        <w:rPr>
          <w:rFonts w:eastAsia="HGｺﾞｼｯｸM"/>
        </w:rPr>
      </w:pPr>
      <w:r>
        <w:rPr>
          <w:rFonts w:hint="eastAsia"/>
        </w:rPr>
        <w:t>Django</w:t>
      </w:r>
      <w:r>
        <w:rPr>
          <w:rFonts w:hint="eastAsia"/>
        </w:rPr>
        <w:t>、</w:t>
      </w:r>
      <w:r>
        <w:rPr>
          <w:rFonts w:hint="eastAsia"/>
        </w:rPr>
        <w:t>DRF</w:t>
      </w:r>
      <w:r>
        <w:rPr>
          <w:rFonts w:hint="eastAsia"/>
        </w:rPr>
        <w:t>の設定</w:t>
      </w:r>
    </w:p>
    <w:p w14:paraId="5B9ED9AA" w14:textId="0B586CD5" w:rsidR="00DB4542" w:rsidRDefault="00DB4542" w:rsidP="00FF1BA7">
      <w:pPr>
        <w:pStyle w:val="3"/>
      </w:pPr>
      <w:r>
        <w:rPr>
          <w:rFonts w:hint="eastAsia"/>
        </w:rPr>
        <w:t>メインのディレクトリとその内部での仮想環境の作成</w:t>
      </w:r>
    </w:p>
    <w:p w14:paraId="5A53E3B2" w14:textId="3FCD83A0" w:rsidR="00DB4542" w:rsidRPr="00DB4542" w:rsidRDefault="00DB4542" w:rsidP="00DB4542">
      <w:pPr>
        <w:rPr>
          <w:rFonts w:eastAsia="HGｺﾞｼｯｸM" w:hint="eastAsia"/>
        </w:rPr>
      </w:pPr>
      <w:r>
        <w:rPr>
          <w:rFonts w:eastAsia="HGｺﾞｼｯｸM" w:hint="eastAsia"/>
        </w:rPr>
        <w:t>pipenv</w:t>
      </w:r>
      <w:r>
        <w:rPr>
          <w:rFonts w:eastAsia="HGｺﾞｼｯｸM" w:hint="eastAsia"/>
        </w:rPr>
        <w:t>を使った</w:t>
      </w:r>
    </w:p>
    <w:p w14:paraId="0E2AE87E" w14:textId="399FE95A" w:rsidR="009F1095" w:rsidRDefault="00DB4542" w:rsidP="00FF1BA7">
      <w:pPr>
        <w:pStyle w:val="3"/>
      </w:pPr>
      <w:r>
        <w:rPr>
          <w:rFonts w:hint="eastAsia"/>
        </w:rPr>
        <w:t>インポート</w:t>
      </w:r>
      <w:r w:rsidR="00BC0A1D">
        <w:rPr>
          <w:rFonts w:hint="eastAsia"/>
        </w:rPr>
        <w:t>した</w:t>
      </w:r>
      <w:r>
        <w:rPr>
          <w:rFonts w:hint="eastAsia"/>
        </w:rPr>
        <w:t>もの</w:t>
      </w:r>
      <w:r w:rsidR="00BC0A1D">
        <w:rPr>
          <w:rFonts w:hint="eastAsia"/>
        </w:rPr>
        <w:t>とそのバージョン</w:t>
      </w:r>
    </w:p>
    <w:p w14:paraId="2CD7F35B" w14:textId="77777777" w:rsidR="00BC0A1D" w:rsidRPr="00BC0A1D" w:rsidRDefault="00BC0A1D" w:rsidP="00BC0A1D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[packages]</w:t>
      </w:r>
    </w:p>
    <w:p w14:paraId="739FBF40" w14:textId="77777777" w:rsidR="00BC0A1D" w:rsidRPr="00BC0A1D" w:rsidRDefault="00BC0A1D" w:rsidP="00BC0A1D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django = "==3.1"</w:t>
      </w:r>
    </w:p>
    <w:p w14:paraId="5278E83E" w14:textId="77777777" w:rsidR="00BC0A1D" w:rsidRPr="00BC0A1D" w:rsidRDefault="00BC0A1D" w:rsidP="00BC0A1D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djangorestframework = "==3.11.1"</w:t>
      </w:r>
    </w:p>
    <w:p w14:paraId="0372853E" w14:textId="77777777" w:rsidR="00BC0A1D" w:rsidRPr="00BC0A1D" w:rsidRDefault="00BC0A1D" w:rsidP="00BC0A1D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django-cors-headers = "==3.4.0"</w:t>
      </w:r>
    </w:p>
    <w:p w14:paraId="5B6E5285" w14:textId="77777777" w:rsidR="00BC0A1D" w:rsidRPr="00BC0A1D" w:rsidRDefault="00BC0A1D" w:rsidP="00BC0A1D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djangorestframework-simplejwt = "==4.1.2"</w:t>
      </w:r>
    </w:p>
    <w:p w14:paraId="32609E98" w14:textId="77777777" w:rsidR="00BC0A1D" w:rsidRPr="00BC0A1D" w:rsidRDefault="00BC0A1D" w:rsidP="00BC0A1D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djoser = "==2.0.3"</w:t>
      </w:r>
    </w:p>
    <w:p w14:paraId="6C656410" w14:textId="4A028B2B" w:rsidR="00CA7DC5" w:rsidRDefault="00BC0A1D" w:rsidP="00CA7DC5">
      <w:pPr>
        <w:shd w:val="clear" w:color="auto" w:fill="1E1E1E"/>
        <w:spacing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BC0A1D">
        <w:rPr>
          <w:rFonts w:ascii="Consolas" w:eastAsia="ＭＳ Ｐゴシック" w:hAnsi="Consolas" w:cs="ＭＳ Ｐゴシック"/>
          <w:color w:val="D4D4D4"/>
          <w:sz w:val="21"/>
          <w:szCs w:val="21"/>
        </w:rPr>
        <w:t>pillow = "*"</w:t>
      </w:r>
    </w:p>
    <w:p w14:paraId="5EA1C1B1" w14:textId="59C146D6" w:rsidR="00CA7DC5" w:rsidRDefault="00FF1BA7" w:rsidP="00FF1BA7">
      <w:pPr>
        <w:pStyle w:val="3"/>
      </w:pPr>
      <w:r>
        <w:rPr>
          <w:rFonts w:hint="eastAsia"/>
        </w:rPr>
        <w:t>setting.py</w:t>
      </w:r>
      <w:r w:rsidR="00CA7DC5">
        <w:rPr>
          <w:rFonts w:hint="eastAsia"/>
        </w:rPr>
        <w:t>の設定</w:t>
      </w:r>
    </w:p>
    <w:p w14:paraId="7D7B6EAB" w14:textId="77777777" w:rsidR="00953F63" w:rsidRPr="00953F63" w:rsidRDefault="00953F63" w:rsidP="00953F63">
      <w:pPr>
        <w:shd w:val="clear" w:color="auto" w:fill="1E1E1E"/>
        <w:spacing w:before="0" w:after="0"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</w:rPr>
      </w:pPr>
      <w:r w:rsidRPr="00953F63">
        <w:rPr>
          <w:rFonts w:ascii="Consolas" w:eastAsia="ＭＳ Ｐゴシック" w:hAnsi="Consolas" w:cs="ＭＳ Ｐゴシック"/>
          <w:color w:val="C586C0"/>
          <w:sz w:val="21"/>
          <w:szCs w:val="21"/>
        </w:rPr>
        <w:t>from</w:t>
      </w:r>
      <w:r w:rsidRPr="00953F63">
        <w:rPr>
          <w:rFonts w:ascii="Consolas" w:eastAsia="ＭＳ Ｐゴシック" w:hAnsi="Consolas" w:cs="ＭＳ Ｐゴシック"/>
          <w:color w:val="D4D4D4"/>
          <w:sz w:val="21"/>
          <w:szCs w:val="21"/>
        </w:rPr>
        <w:t xml:space="preserve"> </w:t>
      </w:r>
      <w:r w:rsidRPr="00953F63">
        <w:rPr>
          <w:rFonts w:ascii="Consolas" w:eastAsia="ＭＳ Ｐゴシック" w:hAnsi="Consolas" w:cs="ＭＳ Ｐゴシック"/>
          <w:color w:val="4EC9B0"/>
          <w:sz w:val="21"/>
          <w:szCs w:val="21"/>
        </w:rPr>
        <w:t>datetime</w:t>
      </w:r>
      <w:r w:rsidRPr="00953F63">
        <w:rPr>
          <w:rFonts w:ascii="Consolas" w:eastAsia="ＭＳ Ｐゴシック" w:hAnsi="Consolas" w:cs="ＭＳ Ｐゴシック"/>
          <w:color w:val="D4D4D4"/>
          <w:sz w:val="21"/>
          <w:szCs w:val="21"/>
        </w:rPr>
        <w:t xml:space="preserve"> </w:t>
      </w:r>
      <w:r w:rsidRPr="00953F63">
        <w:rPr>
          <w:rFonts w:ascii="Consolas" w:eastAsia="ＭＳ Ｐゴシック" w:hAnsi="Consolas" w:cs="ＭＳ Ｐゴシック"/>
          <w:color w:val="C586C0"/>
          <w:sz w:val="21"/>
          <w:szCs w:val="21"/>
        </w:rPr>
        <w:t>import</w:t>
      </w:r>
      <w:r w:rsidRPr="00953F63">
        <w:rPr>
          <w:rFonts w:ascii="Consolas" w:eastAsia="ＭＳ Ｐゴシック" w:hAnsi="Consolas" w:cs="ＭＳ Ｐゴシック"/>
          <w:color w:val="D4D4D4"/>
          <w:sz w:val="21"/>
          <w:szCs w:val="21"/>
        </w:rPr>
        <w:t xml:space="preserve"> </w:t>
      </w:r>
      <w:proofErr w:type="spellStart"/>
      <w:r w:rsidRPr="00953F63">
        <w:rPr>
          <w:rFonts w:ascii="Consolas" w:eastAsia="ＭＳ Ｐゴシック" w:hAnsi="Consolas" w:cs="ＭＳ Ｐゴシック"/>
          <w:color w:val="4EC9B0"/>
          <w:sz w:val="21"/>
          <w:szCs w:val="21"/>
        </w:rPr>
        <w:t>timedelta</w:t>
      </w:r>
      <w:proofErr w:type="spellEnd"/>
      <w:r w:rsidRPr="00953F63">
        <w:rPr>
          <w:rFonts w:ascii="Consolas" w:eastAsia="ＭＳ Ｐゴシック" w:hAnsi="Consolas" w:cs="ＭＳ Ｐゴシック"/>
          <w:color w:val="D4D4D4"/>
          <w:sz w:val="21"/>
          <w:szCs w:val="21"/>
        </w:rPr>
        <w:t xml:space="preserve"> </w:t>
      </w:r>
      <w:r w:rsidRPr="00953F63">
        <w:rPr>
          <w:rFonts w:ascii="Consolas" w:eastAsia="ＭＳ Ｐゴシック" w:hAnsi="Consolas" w:cs="ＭＳ Ｐゴシック"/>
          <w:color w:val="6A9955"/>
          <w:sz w:val="21"/>
          <w:szCs w:val="21"/>
        </w:rPr>
        <w:t>#JWT</w:t>
      </w:r>
      <w:r w:rsidRPr="00953F63">
        <w:rPr>
          <w:rFonts w:ascii="Consolas" w:eastAsia="ＭＳ Ｐゴシック" w:hAnsi="Consolas" w:cs="ＭＳ Ｐゴシック"/>
          <w:color w:val="6A9955"/>
          <w:sz w:val="21"/>
          <w:szCs w:val="21"/>
        </w:rPr>
        <w:t>に有効期限を設けるため</w:t>
      </w:r>
    </w:p>
    <w:p w14:paraId="66C76CE9" w14:textId="6A9E9B6F" w:rsidR="00E92703" w:rsidRPr="001D25C9" w:rsidRDefault="00953F63" w:rsidP="001D25C9">
      <w:pPr>
        <w:shd w:val="clear" w:color="auto" w:fill="1E1E1E"/>
        <w:spacing w:before="0" w:after="0" w:line="285" w:lineRule="atLeast"/>
        <w:rPr>
          <w:rFonts w:ascii="Consolas" w:eastAsia="ＭＳ Ｐゴシック" w:hAnsi="Consolas" w:cs="ＭＳ Ｐゴシック" w:hint="eastAsia"/>
          <w:color w:val="D4D4D4"/>
          <w:sz w:val="21"/>
          <w:szCs w:val="21"/>
        </w:rPr>
      </w:pPr>
      <w:r w:rsidRPr="00953F63">
        <w:rPr>
          <w:rFonts w:ascii="Consolas" w:eastAsia="ＭＳ Ｐゴシック" w:hAnsi="Consolas" w:cs="ＭＳ Ｐゴシック"/>
          <w:color w:val="C586C0"/>
          <w:sz w:val="21"/>
          <w:szCs w:val="21"/>
        </w:rPr>
        <w:t>import</w:t>
      </w:r>
      <w:r w:rsidRPr="00953F63">
        <w:rPr>
          <w:rFonts w:ascii="Consolas" w:eastAsia="ＭＳ Ｐゴシック" w:hAnsi="Consolas" w:cs="ＭＳ Ｐゴシック"/>
          <w:color w:val="D4D4D4"/>
          <w:sz w:val="21"/>
          <w:szCs w:val="21"/>
        </w:rPr>
        <w:t xml:space="preserve"> </w:t>
      </w:r>
      <w:proofErr w:type="spellStart"/>
      <w:r w:rsidRPr="00953F63">
        <w:rPr>
          <w:rFonts w:ascii="Consolas" w:eastAsia="ＭＳ Ｐゴシック" w:hAnsi="Consolas" w:cs="ＭＳ Ｐゴシック"/>
          <w:color w:val="4EC9B0"/>
          <w:sz w:val="21"/>
          <w:szCs w:val="21"/>
        </w:rPr>
        <w:t>os</w:t>
      </w:r>
      <w:proofErr w:type="spellEnd"/>
      <w:r>
        <w:rPr>
          <w:rFonts w:ascii="Consolas" w:eastAsia="ＭＳ Ｐゴシック" w:hAnsi="Consolas" w:cs="ＭＳ Ｐゴシック" w:hint="eastAsia"/>
          <w:color w:val="4EC9B0"/>
          <w:sz w:val="21"/>
          <w:szCs w:val="21"/>
        </w:rPr>
        <w:t xml:space="preserve"> </w:t>
      </w:r>
      <w:r>
        <w:rPr>
          <w:rFonts w:ascii="Consolas" w:eastAsia="ＭＳ Ｐゴシック" w:hAnsi="Consolas" w:cs="ＭＳ Ｐゴシック"/>
          <w:color w:val="6A9955"/>
          <w:sz w:val="21"/>
          <w:szCs w:val="21"/>
        </w:rPr>
        <w:t>#media</w:t>
      </w:r>
      <w:r>
        <w:rPr>
          <w:rFonts w:ascii="Consolas" w:eastAsia="ＭＳ Ｐゴシック" w:hAnsi="Consolas" w:cs="ＭＳ Ｐゴシック" w:hint="eastAsia"/>
          <w:color w:val="6A9955"/>
          <w:sz w:val="21"/>
          <w:szCs w:val="21"/>
        </w:rPr>
        <w:t>ディレクトリ（のちに作成）にパスを通すため</w:t>
      </w:r>
    </w:p>
    <w:p w14:paraId="04EAFF88" w14:textId="61BDCED5" w:rsidR="001D25C9" w:rsidRDefault="001D25C9" w:rsidP="00E92703">
      <w:pPr>
        <w:rPr>
          <w:rFonts w:eastAsia="HGｺﾞｼｯｸM"/>
        </w:rPr>
      </w:pPr>
      <w:proofErr w:type="spellStart"/>
      <w:r>
        <w:rPr>
          <w:rFonts w:eastAsia="HGｺﾞｼｯｸM" w:hint="eastAsia"/>
        </w:rPr>
        <w:t>etc</w:t>
      </w:r>
      <w:proofErr w:type="spellEnd"/>
      <w:r>
        <w:rPr>
          <w:rFonts w:eastAsia="HGｺﾞｼｯｸM"/>
        </w:rPr>
        <w:t>…</w:t>
      </w:r>
    </w:p>
    <w:p w14:paraId="49B4B598" w14:textId="34A7577E" w:rsidR="001D25C9" w:rsidRDefault="001D25C9" w:rsidP="00E92703">
      <w:pPr>
        <w:rPr>
          <w:rFonts w:eastAsia="HGｺﾞｼｯｸM"/>
        </w:rPr>
      </w:pPr>
    </w:p>
    <w:p w14:paraId="12D45D5C" w14:textId="77777777" w:rsidR="001D25C9" w:rsidRPr="00E92703" w:rsidRDefault="001D25C9" w:rsidP="001D25C9">
      <w:pPr>
        <w:pStyle w:val="3"/>
        <w:rPr>
          <w:rFonts w:hint="eastAsia"/>
        </w:rPr>
      </w:pPr>
    </w:p>
    <w:sectPr w:rsidR="001D25C9" w:rsidRPr="00E92703" w:rsidSect="00270E17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821C" w14:textId="77777777" w:rsidR="006B6945" w:rsidRDefault="006B6945">
      <w:pPr>
        <w:spacing w:after="0" w:line="240" w:lineRule="auto"/>
      </w:pPr>
      <w:r>
        <w:separator/>
      </w:r>
    </w:p>
  </w:endnote>
  <w:endnote w:type="continuationSeparator" w:id="0">
    <w:p w14:paraId="4E90B1BA" w14:textId="77777777" w:rsidR="006B6945" w:rsidRDefault="006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D034" w14:textId="77777777" w:rsidR="006B6945" w:rsidRDefault="006B6945">
      <w:pPr>
        <w:spacing w:after="0" w:line="240" w:lineRule="auto"/>
      </w:pPr>
      <w:r>
        <w:separator/>
      </w:r>
    </w:p>
  </w:footnote>
  <w:footnote w:type="continuationSeparator" w:id="0">
    <w:p w14:paraId="06F84BA5" w14:textId="77777777" w:rsidR="006B6945" w:rsidRDefault="006B6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EAD"/>
    <w:multiLevelType w:val="hybridMultilevel"/>
    <w:tmpl w:val="5106A4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6C44CE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35580">
    <w:abstractNumId w:val="2"/>
  </w:num>
  <w:num w:numId="2" w16cid:durableId="565531939">
    <w:abstractNumId w:val="1"/>
  </w:num>
  <w:num w:numId="3" w16cid:durableId="2021617711">
    <w:abstractNumId w:val="1"/>
  </w:num>
  <w:num w:numId="4" w16cid:durableId="927734377">
    <w:abstractNumId w:val="1"/>
  </w:num>
  <w:num w:numId="5" w16cid:durableId="585696092">
    <w:abstractNumId w:val="1"/>
  </w:num>
  <w:num w:numId="6" w16cid:durableId="1934050979">
    <w:abstractNumId w:val="1"/>
  </w:num>
  <w:num w:numId="7" w16cid:durableId="2054306584">
    <w:abstractNumId w:val="1"/>
  </w:num>
  <w:num w:numId="8" w16cid:durableId="1638294493">
    <w:abstractNumId w:val="1"/>
  </w:num>
  <w:num w:numId="9" w16cid:durableId="2083989056">
    <w:abstractNumId w:val="1"/>
  </w:num>
  <w:num w:numId="10" w16cid:durableId="1695107982">
    <w:abstractNumId w:val="1"/>
  </w:num>
  <w:num w:numId="11" w16cid:durableId="303318145">
    <w:abstractNumId w:val="1"/>
  </w:num>
  <w:num w:numId="12" w16cid:durableId="2112122409">
    <w:abstractNumId w:val="1"/>
  </w:num>
  <w:num w:numId="13" w16cid:durableId="132096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95"/>
    <w:rsid w:val="000D09C9"/>
    <w:rsid w:val="001D25C9"/>
    <w:rsid w:val="0025008C"/>
    <w:rsid w:val="00252520"/>
    <w:rsid w:val="002647F9"/>
    <w:rsid w:val="00270E17"/>
    <w:rsid w:val="003321AF"/>
    <w:rsid w:val="00542F81"/>
    <w:rsid w:val="006B6945"/>
    <w:rsid w:val="00953F63"/>
    <w:rsid w:val="009B2623"/>
    <w:rsid w:val="009F1095"/>
    <w:rsid w:val="00BC0A1D"/>
    <w:rsid w:val="00C63741"/>
    <w:rsid w:val="00CA7DC5"/>
    <w:rsid w:val="00DB4542"/>
    <w:rsid w:val="00E92703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2F7854"/>
  <w15:chartTrackingRefBased/>
  <w15:docId w15:val="{6F101F81-9D43-47DA-94D3-C2C1E055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F81"/>
  </w:style>
  <w:style w:type="paragraph" w:styleId="1">
    <w:name w:val="heading 1"/>
    <w:basedOn w:val="a"/>
    <w:next w:val="a"/>
    <w:link w:val="10"/>
    <w:uiPriority w:val="9"/>
    <w:qFormat/>
    <w:rsid w:val="00542F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1BA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F1BA7"/>
    <w:pPr>
      <w:pBdr>
        <w:top w:val="single" w:sz="6" w:space="2" w:color="1CADE4" w:themeColor="accent1"/>
      </w:pBdr>
      <w:spacing w:before="300" w:after="0"/>
      <w:outlineLvl w:val="2"/>
    </w:pPr>
    <w:rPr>
      <w:rFonts w:ascii="HGｺﾞｼｯｸM" w:eastAsia="HGｺﾞｼｯｸM"/>
      <w:noProof/>
      <w:color w:val="0D557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42F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42F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42F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F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F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F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2F81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20">
    <w:name w:val="見出し 2 (文字)"/>
    <w:basedOn w:val="a0"/>
    <w:link w:val="2"/>
    <w:uiPriority w:val="9"/>
    <w:rsid w:val="00FF1BA7"/>
    <w:rPr>
      <w:spacing w:val="15"/>
      <w:shd w:val="clear" w:color="auto" w:fill="D1EEF9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FF1BA7"/>
    <w:rPr>
      <w:rFonts w:ascii="HGｺﾞｼｯｸM" w:eastAsia="HGｺﾞｼｯｸM"/>
      <w:noProof/>
      <w:color w:val="0D5571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542F81"/>
    <w:rPr>
      <w:caps/>
      <w:color w:val="1481AB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542F81"/>
    <w:rPr>
      <w:caps/>
      <w:color w:val="1481AB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rsid w:val="00542F81"/>
    <w:rPr>
      <w:caps/>
      <w:color w:val="1481AB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542F81"/>
    <w:rPr>
      <w:caps/>
      <w:color w:val="1481AB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542F8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542F8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542F81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542F81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42F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542F81"/>
    <w:rPr>
      <w:caps/>
      <w:color w:val="595959" w:themeColor="text1" w:themeTint="A6"/>
      <w:spacing w:val="10"/>
      <w:sz w:val="21"/>
      <w:szCs w:val="21"/>
    </w:rPr>
  </w:style>
  <w:style w:type="paragraph" w:styleId="a7">
    <w:name w:val="List Paragraph"/>
    <w:basedOn w:val="a"/>
    <w:uiPriority w:val="34"/>
    <w:qFormat/>
    <w:pPr>
      <w:ind w:leftChars="400" w:left="840"/>
    </w:pPr>
  </w:style>
  <w:style w:type="character" w:styleId="a8">
    <w:name w:val="Subtle Reference"/>
    <w:uiPriority w:val="31"/>
    <w:qFormat/>
    <w:rsid w:val="00542F81"/>
    <w:rPr>
      <w:b/>
      <w:bCs/>
      <w:color w:val="1CADE4" w:themeColor="accent1"/>
    </w:rPr>
  </w:style>
  <w:style w:type="character" w:styleId="a9">
    <w:name w:val="Subtle Emphasis"/>
    <w:uiPriority w:val="19"/>
    <w:qFormat/>
    <w:rsid w:val="00542F81"/>
    <w:rPr>
      <w:i/>
      <w:iCs/>
      <w:color w:val="0D5571" w:themeColor="accent1" w:themeShade="7F"/>
    </w:rPr>
  </w:style>
  <w:style w:type="character" w:styleId="aa">
    <w:name w:val="Emphasis"/>
    <w:uiPriority w:val="20"/>
    <w:qFormat/>
    <w:rsid w:val="00542F81"/>
    <w:rPr>
      <w:caps/>
      <w:color w:val="0D5571" w:themeColor="accent1" w:themeShade="7F"/>
      <w:spacing w:val="5"/>
    </w:rPr>
  </w:style>
  <w:style w:type="paragraph" w:styleId="ab">
    <w:name w:val="Quote"/>
    <w:basedOn w:val="a"/>
    <w:next w:val="a"/>
    <w:link w:val="ac"/>
    <w:uiPriority w:val="29"/>
    <w:qFormat/>
    <w:rsid w:val="00542F81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542F81"/>
    <w:rPr>
      <w:i/>
      <w:iCs/>
      <w:sz w:val="24"/>
      <w:szCs w:val="24"/>
    </w:rPr>
  </w:style>
  <w:style w:type="character" w:styleId="21">
    <w:name w:val="Intense Emphasis"/>
    <w:uiPriority w:val="21"/>
    <w:qFormat/>
    <w:rsid w:val="00542F81"/>
    <w:rPr>
      <w:b/>
      <w:bCs/>
      <w:caps/>
      <w:color w:val="0D5571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542F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542F81"/>
    <w:rPr>
      <w:color w:val="1CADE4" w:themeColor="accent1"/>
      <w:sz w:val="24"/>
      <w:szCs w:val="24"/>
    </w:rPr>
  </w:style>
  <w:style w:type="paragraph" w:styleId="ad">
    <w:name w:val="No Spacing"/>
    <w:link w:val="ae"/>
    <w:uiPriority w:val="1"/>
    <w:qFormat/>
    <w:rsid w:val="00542F81"/>
    <w:pPr>
      <w:spacing w:after="0" w:line="240" w:lineRule="auto"/>
    </w:pPr>
  </w:style>
  <w:style w:type="character" w:styleId="af">
    <w:name w:val="Book Title"/>
    <w:uiPriority w:val="33"/>
    <w:qFormat/>
    <w:rsid w:val="00542F81"/>
    <w:rPr>
      <w:b/>
      <w:bCs/>
      <w:i/>
      <w:iCs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rsid w:val="00542F81"/>
    <w:rPr>
      <w:b/>
      <w:bCs/>
      <w:color w:val="1481AB" w:themeColor="accent1" w:themeShade="BF"/>
      <w:sz w:val="16"/>
      <w:szCs w:val="16"/>
    </w:rPr>
  </w:style>
  <w:style w:type="character" w:styleId="24">
    <w:name w:val="Intense Reference"/>
    <w:uiPriority w:val="32"/>
    <w:qFormat/>
    <w:rsid w:val="00542F81"/>
    <w:rPr>
      <w:b/>
      <w:bCs/>
      <w:i/>
      <w:iCs/>
      <w:caps/>
      <w:color w:val="1CADE4" w:themeColor="accent1"/>
    </w:rPr>
  </w:style>
  <w:style w:type="character" w:customStyle="1" w:styleId="ae">
    <w:name w:val="行間詰め (文字)"/>
    <w:basedOn w:val="a0"/>
    <w:link w:val="ad"/>
    <w:uiPriority w:val="1"/>
  </w:style>
  <w:style w:type="character" w:styleId="af1">
    <w:name w:val="Strong"/>
    <w:uiPriority w:val="22"/>
    <w:qFormat/>
    <w:rsid w:val="00542F81"/>
    <w:rPr>
      <w:b/>
      <w:bCs/>
    </w:rPr>
  </w:style>
  <w:style w:type="paragraph" w:styleId="af2">
    <w:name w:val="TOC Heading"/>
    <w:basedOn w:val="1"/>
    <w:next w:val="a"/>
    <w:uiPriority w:val="39"/>
    <w:semiHidden/>
    <w:unhideWhenUsed/>
    <w:qFormat/>
    <w:rsid w:val="00542F81"/>
    <w:pPr>
      <w:outlineLvl w:val="9"/>
    </w:pPr>
  </w:style>
  <w:style w:type="character" w:styleId="af3">
    <w:name w:val="Placeholder Text"/>
    <w:basedOn w:val="a0"/>
    <w:uiPriority w:val="99"/>
    <w:semiHidden/>
    <w:rsid w:val="00270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3d\AppData\Roaming\Microsoft\Templates\&#20181;&#27096;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873149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2012-12-20T17:50:00+00:00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1665779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TP103985946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6000-F78C-4662-95D9-281D2908650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3900BEF-7413-4B43-8747-8646FCCDC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E497D0-EEC6-48CC-917A-920CBA67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仕様デザイン (空白).dotx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yasugoro takahashi</dc:creator>
  <cp:keywords/>
  <dc:description/>
  <cp:lastModifiedBy>yasugoro takahashi</cp:lastModifiedBy>
  <cp:revision>12</cp:revision>
  <dcterms:created xsi:type="dcterms:W3CDTF">2022-06-29T09:42:00Z</dcterms:created>
  <dcterms:modified xsi:type="dcterms:W3CDTF">2022-06-29T10:08:00Z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